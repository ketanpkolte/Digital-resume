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D4BD5" w14:textId="268D6761" w:rsidR="00816216" w:rsidRDefault="000328E7" w:rsidP="00141A4C">
      <w:pPr>
        <w:pStyle w:val="Title"/>
      </w:pPr>
      <w:r>
        <w:t>Resume – Ketan Kolte</w:t>
      </w:r>
    </w:p>
    <w:p w14:paraId="61B2FF59" w14:textId="450BC2A5" w:rsidR="00141A4C" w:rsidRDefault="00EC13C4" w:rsidP="00141A4C">
      <w:r>
        <w:t>Rambaug-4, Kalyan (West)</w:t>
      </w:r>
      <w:r w:rsidR="00141A4C">
        <w:t> | </w:t>
      </w:r>
      <w:r>
        <w:t>70394691959</w:t>
      </w:r>
      <w:r w:rsidR="00141A4C">
        <w:t> | </w:t>
      </w:r>
      <w:r>
        <w:t>ketan.p.kolte@gmail.com</w:t>
      </w:r>
    </w:p>
    <w:p w14:paraId="2AFAD26C" w14:textId="0B4B7928" w:rsidR="006270A9" w:rsidRDefault="000328E7" w:rsidP="00141A4C">
      <w:pPr>
        <w:pStyle w:val="Heading1"/>
      </w:pPr>
      <w:r>
        <w:t>Profile</w:t>
      </w:r>
    </w:p>
    <w:p w14:paraId="3CAA9ECC" w14:textId="5D011D47" w:rsidR="000328E7" w:rsidRDefault="000328E7">
      <w:r>
        <w:t xml:space="preserve">As a SDE I like to Build Web Apps using MERN stack, also Learning Devops and Cloud. </w:t>
      </w:r>
      <w:r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  <w:t>www.linkedin.com/in/</w:t>
      </w:r>
      <w:r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ketankolte</w:t>
      </w:r>
    </w:p>
    <w:sdt>
      <w:sdtPr>
        <w:alias w:val="Education:"/>
        <w:tag w:val="Education:"/>
        <w:id w:val="807127995"/>
        <w:placeholder>
          <w:docPart w:val="9A6599F3814C42188FF7CA84925E8649"/>
        </w:placeholder>
        <w:temporary/>
        <w:showingPlcHdr/>
        <w15:appearance w15:val="hidden"/>
      </w:sdtPr>
      <w:sdtContent>
        <w:p w14:paraId="5DBFB383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3D6B9B4A" w14:textId="0C8327EE" w:rsidR="00EC13C4" w:rsidRPr="00EC13C4" w:rsidRDefault="00EC13C4" w:rsidP="00EC13C4">
      <w:pPr>
        <w:pStyle w:val="Heading2"/>
      </w:pPr>
      <w:r>
        <w:t>M.sc. computer science</w:t>
      </w:r>
      <w:r w:rsidR="009D5933">
        <w:t> </w:t>
      </w:r>
      <w:r w:rsidR="00BF35A9">
        <w:t>(2020-2022)</w:t>
      </w:r>
    </w:p>
    <w:p w14:paraId="28D59191" w14:textId="75CD0DA2" w:rsidR="006270A9" w:rsidRDefault="00EC13C4" w:rsidP="001B29CF">
      <w:pPr>
        <w:pStyle w:val="ListBullet"/>
      </w:pPr>
      <w:r>
        <w:t>From B.K. Birla College, Kalyan</w:t>
      </w:r>
    </w:p>
    <w:p w14:paraId="01B50A07" w14:textId="2F6887C4" w:rsidR="006270A9" w:rsidRDefault="00BF35A9">
      <w:pPr>
        <w:pStyle w:val="Heading2"/>
      </w:pPr>
      <w:r>
        <w:t>B.sc. computer science (</w:t>
      </w:r>
      <w:r w:rsidR="0094799A">
        <w:t>2017-2022</w:t>
      </w:r>
      <w:r>
        <w:t>)</w:t>
      </w:r>
    </w:p>
    <w:p w14:paraId="194E65EB" w14:textId="056CB9E9" w:rsidR="006270A9" w:rsidRDefault="00BF35A9">
      <w:pPr>
        <w:pStyle w:val="ListBullet"/>
      </w:pPr>
      <w:r>
        <w:t>From K.M. Agrawal College, Kalyan</w:t>
      </w:r>
    </w:p>
    <w:sdt>
      <w:sdtPr>
        <w:alias w:val="Skills &amp; Abilities:"/>
        <w:tag w:val="Skills &amp; Abilities:"/>
        <w:id w:val="458624136"/>
        <w:placeholder>
          <w:docPart w:val="E6AA1542D0BE40C2B22A633BB7D044B4"/>
        </w:placeholder>
        <w:temporary/>
        <w:showingPlcHdr/>
        <w15:appearance w15:val="hidden"/>
      </w:sdtPr>
      <w:sdtContent>
        <w:p w14:paraId="465AD08A" w14:textId="77777777" w:rsidR="006270A9" w:rsidRDefault="009D5933">
          <w:pPr>
            <w:pStyle w:val="Heading1"/>
          </w:pPr>
          <w:r>
            <w:t>Skills &amp; Abilities</w:t>
          </w:r>
        </w:p>
      </w:sdtContent>
    </w:sdt>
    <w:p w14:paraId="68982504" w14:textId="072C1394" w:rsidR="006270A9" w:rsidRDefault="00EC13C4" w:rsidP="00EC13C4">
      <w:pPr>
        <w:pStyle w:val="Heading2"/>
      </w:pPr>
      <w:r>
        <w:t>Mern stack</w:t>
      </w:r>
    </w:p>
    <w:p w14:paraId="37001162" w14:textId="603449EC" w:rsidR="006270A9" w:rsidRDefault="00EC13C4" w:rsidP="00EC13C4">
      <w:pPr>
        <w:pStyle w:val="Heading2"/>
      </w:pPr>
      <w:r>
        <w:t>AWS</w:t>
      </w:r>
    </w:p>
    <w:p w14:paraId="23B9CEC3" w14:textId="1540FC04" w:rsidR="006270A9" w:rsidRDefault="00EC13C4">
      <w:pPr>
        <w:pStyle w:val="Heading1"/>
      </w:pPr>
      <w:r>
        <w:t>Projects</w:t>
      </w:r>
    </w:p>
    <w:p w14:paraId="2A3DD6FF" w14:textId="1D8837B8" w:rsidR="006270A9" w:rsidRDefault="00EC13C4">
      <w:pPr>
        <w:pStyle w:val="Heading2"/>
      </w:pPr>
      <w:r w:rsidRPr="00EC13C4">
        <w:t>Chat app using ReactJs + Firebase</w:t>
      </w:r>
      <w:r w:rsidR="009D5933">
        <w:t> </w:t>
      </w:r>
    </w:p>
    <w:p w14:paraId="216DCB68" w14:textId="02F2CE2A" w:rsidR="006270A9" w:rsidRPr="00BF35A9" w:rsidRDefault="00EC13C4">
      <w:pPr>
        <w:pStyle w:val="ListBullet"/>
        <w:rPr>
          <w:u w:val="single"/>
        </w:rPr>
      </w:pPr>
      <w:r w:rsidRPr="00BF35A9">
        <w:rPr>
          <w:u w:val="single"/>
        </w:rPr>
        <w:t>konnect-59527.web.app</w:t>
      </w:r>
    </w:p>
    <w:p w14:paraId="0C21154C" w14:textId="1BED506C" w:rsidR="006270A9" w:rsidRDefault="00EC13C4">
      <w:pPr>
        <w:pStyle w:val="Heading2"/>
      </w:pPr>
      <w:r w:rsidRPr="00EC13C4">
        <w:t>weather app using openweatherAPI</w:t>
      </w:r>
      <w:r w:rsidR="009D5933">
        <w:t> </w:t>
      </w:r>
    </w:p>
    <w:p w14:paraId="6C3AC725" w14:textId="47EDF377" w:rsidR="001B29CF" w:rsidRPr="00BF35A9" w:rsidRDefault="00EC13C4" w:rsidP="001B29CF">
      <w:pPr>
        <w:pStyle w:val="ListBullet"/>
        <w:rPr>
          <w:u w:val="single"/>
        </w:rPr>
      </w:pPr>
      <w:r w:rsidRPr="00BF35A9">
        <w:rPr>
          <w:u w:val="single"/>
        </w:rPr>
        <w:t>weather-app-6ab3d.web.app</w:t>
      </w:r>
    </w:p>
    <w:p w14:paraId="7C9E6A49" w14:textId="4A36A162" w:rsidR="00EC13C4" w:rsidRDefault="00EC13C4" w:rsidP="00BF35A9">
      <w:pPr>
        <w:pStyle w:val="Heading2"/>
      </w:pPr>
      <w:r w:rsidRPr="00BF35A9">
        <w:t>Netflix clone</w:t>
      </w:r>
    </w:p>
    <w:p w14:paraId="2CD9FAAE" w14:textId="3304C56D" w:rsidR="00BF35A9" w:rsidRDefault="00BF35A9" w:rsidP="00BF35A9">
      <w:pPr>
        <w:pStyle w:val="ListBullet"/>
      </w:pPr>
      <w:hyperlink r:id="rId8" w:history="1">
        <w:r w:rsidRPr="0048239C">
          <w:rPr>
            <w:rStyle w:val="Hyperlink"/>
          </w:rPr>
          <w:t>https://github.com/ketanpkolte/netflix-react-clone</w:t>
        </w:r>
      </w:hyperlink>
    </w:p>
    <w:p w14:paraId="4C662D8B" w14:textId="1F679CD2" w:rsidR="00BF35A9" w:rsidRDefault="00BF35A9" w:rsidP="00BF35A9">
      <w:pPr>
        <w:pStyle w:val="Heading2"/>
      </w:pPr>
      <w:r>
        <w:t>mini-projects</w:t>
      </w:r>
    </w:p>
    <w:p w14:paraId="372A1948" w14:textId="7D44DE36" w:rsidR="00BF35A9" w:rsidRPr="00BF35A9" w:rsidRDefault="00BF35A9" w:rsidP="00BF35A9">
      <w:pPr>
        <w:pStyle w:val="ListBullet"/>
        <w:rPr>
          <w:u w:val="single"/>
        </w:rPr>
      </w:pPr>
      <w:r w:rsidRPr="00BF35A9">
        <w:t>Drumkit app:</w:t>
      </w:r>
      <w:r>
        <w:rPr>
          <w:u w:val="single"/>
        </w:rPr>
        <w:t xml:space="preserve"> </w:t>
      </w:r>
      <w:r w:rsidRPr="00BF35A9">
        <w:rPr>
          <w:u w:val="single"/>
        </w:rPr>
        <w:t>drumkit-indol.vercel.app</w:t>
      </w:r>
    </w:p>
    <w:p w14:paraId="5B6DBDB0" w14:textId="57766BD2" w:rsidR="00BF35A9" w:rsidRDefault="00BF35A9" w:rsidP="00BF35A9">
      <w:pPr>
        <w:pStyle w:val="ListBullet"/>
      </w:pPr>
      <w:r w:rsidRPr="00BF35A9">
        <w:t xml:space="preserve">mongodb task: </w:t>
      </w:r>
      <w:hyperlink r:id="rId9" w:history="1">
        <w:r w:rsidRPr="0048239C">
          <w:rPr>
            <w:rStyle w:val="Hyperlink"/>
          </w:rPr>
          <w:t>https://github.com/ketanpkolte/mongo_tasks</w:t>
        </w:r>
      </w:hyperlink>
    </w:p>
    <w:p w14:paraId="57EEF5B8" w14:textId="6B60B0B0" w:rsidR="00BF35A9" w:rsidRPr="00BF35A9" w:rsidRDefault="00BF35A9" w:rsidP="00BF35A9">
      <w:pPr>
        <w:pStyle w:val="ListBullet"/>
        <w:rPr>
          <w:u w:val="single"/>
        </w:rPr>
      </w:pPr>
      <w:r>
        <w:t>note taking app:</w:t>
      </w:r>
      <w:r>
        <w:t xml:space="preserve"> </w:t>
      </w:r>
      <w:r w:rsidRPr="00BF35A9">
        <w:rPr>
          <w:u w:val="single"/>
        </w:rPr>
        <w:t>https://github.com/ketanpkolte/NOTES</w:t>
      </w:r>
    </w:p>
    <w:p w14:paraId="5E5A06C6" w14:textId="6BD7D4DB" w:rsidR="00BF35A9" w:rsidRPr="00BF35A9" w:rsidRDefault="00BF35A9" w:rsidP="00BF35A9">
      <w:pPr>
        <w:pStyle w:val="ListBullet"/>
      </w:pPr>
      <w:r>
        <w:t xml:space="preserve">blog: </w:t>
      </w:r>
      <w:r w:rsidRPr="00BF35A9">
        <w:rPr>
          <w:u w:val="single"/>
        </w:rPr>
        <w:t>travel-withketan7q18j4u9gketanpkolte.vercel.app</w:t>
      </w:r>
    </w:p>
    <w:sectPr w:rsidR="00BF35A9" w:rsidRPr="00BF35A9" w:rsidSect="00617B26">
      <w:footerReference w:type="default" r:id="rId10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2FA7D" w14:textId="77777777" w:rsidR="00F37B9A" w:rsidRDefault="00F37B9A">
      <w:pPr>
        <w:spacing w:after="0"/>
      </w:pPr>
      <w:r>
        <w:separator/>
      </w:r>
    </w:p>
  </w:endnote>
  <w:endnote w:type="continuationSeparator" w:id="0">
    <w:p w14:paraId="7A392A04" w14:textId="77777777" w:rsidR="00F37B9A" w:rsidRDefault="00F37B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375E4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179A4" w14:textId="77777777" w:rsidR="00F37B9A" w:rsidRDefault="00F37B9A">
      <w:pPr>
        <w:spacing w:after="0"/>
      </w:pPr>
      <w:r>
        <w:separator/>
      </w:r>
    </w:p>
  </w:footnote>
  <w:footnote w:type="continuationSeparator" w:id="0">
    <w:p w14:paraId="116F2084" w14:textId="77777777" w:rsidR="00F37B9A" w:rsidRDefault="00F37B9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0135984">
    <w:abstractNumId w:val="9"/>
  </w:num>
  <w:num w:numId="2" w16cid:durableId="312175200">
    <w:abstractNumId w:val="9"/>
    <w:lvlOverride w:ilvl="0">
      <w:startOverride w:val="1"/>
    </w:lvlOverride>
  </w:num>
  <w:num w:numId="3" w16cid:durableId="2069717907">
    <w:abstractNumId w:val="9"/>
    <w:lvlOverride w:ilvl="0">
      <w:startOverride w:val="1"/>
    </w:lvlOverride>
  </w:num>
  <w:num w:numId="4" w16cid:durableId="1774781995">
    <w:abstractNumId w:val="9"/>
    <w:lvlOverride w:ilvl="0">
      <w:startOverride w:val="1"/>
    </w:lvlOverride>
  </w:num>
  <w:num w:numId="5" w16cid:durableId="1514567201">
    <w:abstractNumId w:val="8"/>
  </w:num>
  <w:num w:numId="6" w16cid:durableId="1477837256">
    <w:abstractNumId w:val="7"/>
  </w:num>
  <w:num w:numId="7" w16cid:durableId="381102832">
    <w:abstractNumId w:val="6"/>
  </w:num>
  <w:num w:numId="8" w16cid:durableId="1889950362">
    <w:abstractNumId w:val="5"/>
  </w:num>
  <w:num w:numId="9" w16cid:durableId="1771775018">
    <w:abstractNumId w:val="4"/>
  </w:num>
  <w:num w:numId="10" w16cid:durableId="665522300">
    <w:abstractNumId w:val="3"/>
  </w:num>
  <w:num w:numId="11" w16cid:durableId="1924416517">
    <w:abstractNumId w:val="2"/>
  </w:num>
  <w:num w:numId="12" w16cid:durableId="965046256">
    <w:abstractNumId w:val="1"/>
  </w:num>
  <w:num w:numId="13" w16cid:durableId="537354620">
    <w:abstractNumId w:val="0"/>
  </w:num>
  <w:num w:numId="14" w16cid:durableId="715395321">
    <w:abstractNumId w:val="13"/>
  </w:num>
  <w:num w:numId="15" w16cid:durableId="1395086989">
    <w:abstractNumId w:val="16"/>
  </w:num>
  <w:num w:numId="16" w16cid:durableId="539056563">
    <w:abstractNumId w:val="12"/>
  </w:num>
  <w:num w:numId="17" w16cid:durableId="1371344170">
    <w:abstractNumId w:val="15"/>
  </w:num>
  <w:num w:numId="18" w16cid:durableId="271404066">
    <w:abstractNumId w:val="10"/>
  </w:num>
  <w:num w:numId="19" w16cid:durableId="1071005750">
    <w:abstractNumId w:val="19"/>
  </w:num>
  <w:num w:numId="20" w16cid:durableId="327834435">
    <w:abstractNumId w:val="17"/>
  </w:num>
  <w:num w:numId="21" w16cid:durableId="99959890">
    <w:abstractNumId w:val="11"/>
  </w:num>
  <w:num w:numId="22" w16cid:durableId="790438663">
    <w:abstractNumId w:val="14"/>
  </w:num>
  <w:num w:numId="23" w16cid:durableId="43243215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3C4"/>
    <w:rsid w:val="000328E7"/>
    <w:rsid w:val="000A4F59"/>
    <w:rsid w:val="00141A4C"/>
    <w:rsid w:val="001B29CF"/>
    <w:rsid w:val="0028220F"/>
    <w:rsid w:val="00356C14"/>
    <w:rsid w:val="00617B26"/>
    <w:rsid w:val="006270A9"/>
    <w:rsid w:val="00675956"/>
    <w:rsid w:val="00681034"/>
    <w:rsid w:val="00816216"/>
    <w:rsid w:val="0087734B"/>
    <w:rsid w:val="0094799A"/>
    <w:rsid w:val="009D5933"/>
    <w:rsid w:val="00BD768D"/>
    <w:rsid w:val="00BF35A9"/>
    <w:rsid w:val="00C61F8E"/>
    <w:rsid w:val="00E83E4B"/>
    <w:rsid w:val="00EC13C4"/>
    <w:rsid w:val="00F3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DBCB89"/>
  <w15:chartTrackingRefBased/>
  <w15:docId w15:val="{CA987DAA-1318-4780-B3D7-4AA96D51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BF35A9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0328E7"/>
  </w:style>
  <w:style w:type="character" w:customStyle="1" w:styleId="break-words">
    <w:name w:val="break-words"/>
    <w:basedOn w:val="DefaultParagraphFont"/>
    <w:rsid w:val="00032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tanpkolte/netflix-react-clon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ketanpkolte/mongo_task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ham\Downloads\tf0291888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6599F3814C42188FF7CA84925E8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07B88-365D-43EF-9A62-F1873711D325}"/>
      </w:docPartPr>
      <w:docPartBody>
        <w:p w:rsidR="00000000" w:rsidRDefault="00000000">
          <w:pPr>
            <w:pStyle w:val="9A6599F3814C42188FF7CA84925E8649"/>
          </w:pPr>
          <w:r>
            <w:t>Education</w:t>
          </w:r>
        </w:p>
      </w:docPartBody>
    </w:docPart>
    <w:docPart>
      <w:docPartPr>
        <w:name w:val="E6AA1542D0BE40C2B22A633BB7D04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083D5-171F-49C5-A5B6-51B44BE3D25D}"/>
      </w:docPartPr>
      <w:docPartBody>
        <w:p w:rsidR="00000000" w:rsidRDefault="00000000">
          <w:pPr>
            <w:pStyle w:val="E6AA1542D0BE40C2B22A633BB7D044B4"/>
          </w:pPr>
          <w:r>
            <w:t xml:space="preserve">Skills &amp; </w:t>
          </w:r>
          <w:r>
            <w:t>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BD"/>
    <w:rsid w:val="000C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88A11AEE684CF68F247BECD8DFB5B9">
    <w:name w:val="BB88A11AEE684CF68F247BECD8DFB5B9"/>
  </w:style>
  <w:style w:type="paragraph" w:customStyle="1" w:styleId="39CB80CA87A4419D9ED981913F0A0BB9">
    <w:name w:val="39CB80CA87A4419D9ED981913F0A0BB9"/>
  </w:style>
  <w:style w:type="paragraph" w:customStyle="1" w:styleId="53A76D3663EE4B63B770CEB89FEBEBF7">
    <w:name w:val="53A76D3663EE4B63B770CEB89FEBEBF7"/>
  </w:style>
  <w:style w:type="paragraph" w:customStyle="1" w:styleId="E1AE5EBF021945E883D4844379CD54E8">
    <w:name w:val="E1AE5EBF021945E883D4844379CD54E8"/>
  </w:style>
  <w:style w:type="paragraph" w:customStyle="1" w:styleId="0B7D803A88E24492B0529A97D2738ADF">
    <w:name w:val="0B7D803A88E24492B0529A97D2738ADF"/>
  </w:style>
  <w:style w:type="paragraph" w:customStyle="1" w:styleId="4C8C3B3DA1B847EBB5F5F74E5A1BA034">
    <w:name w:val="4C8C3B3DA1B847EBB5F5F74E5A1BA034"/>
  </w:style>
  <w:style w:type="paragraph" w:customStyle="1" w:styleId="9A6599F3814C42188FF7CA84925E8649">
    <w:name w:val="9A6599F3814C42188FF7CA84925E8649"/>
  </w:style>
  <w:style w:type="paragraph" w:customStyle="1" w:styleId="CB70A74ED9114B88BBFEF3FE6BEE4CAC">
    <w:name w:val="CB70A74ED9114B88BBFEF3FE6BEE4CAC"/>
  </w:style>
  <w:style w:type="paragraph" w:customStyle="1" w:styleId="6C760D4E3BBD416E90C8C5465CEC162D">
    <w:name w:val="6C760D4E3BBD416E90C8C5465CEC162D"/>
  </w:style>
  <w:style w:type="paragraph" w:customStyle="1" w:styleId="A51B1CE7108048F495FE37CA6AAA8F30">
    <w:name w:val="A51B1CE7108048F495FE37CA6AAA8F30"/>
  </w:style>
  <w:style w:type="paragraph" w:customStyle="1" w:styleId="45E8AE419D0E4D60851397AE1AFB90F1">
    <w:name w:val="45E8AE419D0E4D60851397AE1AFB90F1"/>
  </w:style>
  <w:style w:type="paragraph" w:customStyle="1" w:styleId="4C1ED38D993B4C4384DAE47CE4776281">
    <w:name w:val="4C1ED38D993B4C4384DAE47CE4776281"/>
  </w:style>
  <w:style w:type="paragraph" w:customStyle="1" w:styleId="258AC205DF3F4141B676874DDD8AF560">
    <w:name w:val="258AC205DF3F4141B676874DDD8AF560"/>
  </w:style>
  <w:style w:type="paragraph" w:customStyle="1" w:styleId="05B5995886DA4EEFA4FEBD11F68EBB4F">
    <w:name w:val="05B5995886DA4EEFA4FEBD11F68EBB4F"/>
  </w:style>
  <w:style w:type="paragraph" w:customStyle="1" w:styleId="2F1E29D1BBBA461DBA380B278BBA90DF">
    <w:name w:val="2F1E29D1BBBA461DBA380B278BBA90DF"/>
  </w:style>
  <w:style w:type="paragraph" w:customStyle="1" w:styleId="E6AA1542D0BE40C2B22A633BB7D044B4">
    <w:name w:val="E6AA1542D0BE40C2B22A633BB7D044B4"/>
  </w:style>
  <w:style w:type="paragraph" w:customStyle="1" w:styleId="8B547C036E914778A650FAE62943382A">
    <w:name w:val="8B547C036E914778A650FAE62943382A"/>
  </w:style>
  <w:style w:type="paragraph" w:customStyle="1" w:styleId="9FCB78C1E7194DF49EFCE06349A65FA3">
    <w:name w:val="9FCB78C1E7194DF49EFCE06349A65FA3"/>
  </w:style>
  <w:style w:type="paragraph" w:customStyle="1" w:styleId="6711C6FA04EB4ED6808D228F2DFD0245">
    <w:name w:val="6711C6FA04EB4ED6808D228F2DFD0245"/>
  </w:style>
  <w:style w:type="paragraph" w:customStyle="1" w:styleId="56300FC175734BDABCDD9C5E2A86F0BB">
    <w:name w:val="56300FC175734BDABCDD9C5E2A86F0BB"/>
  </w:style>
  <w:style w:type="paragraph" w:customStyle="1" w:styleId="E588FD9907304973ABF8AB5A920D76D9">
    <w:name w:val="E588FD9907304973ABF8AB5A920D76D9"/>
  </w:style>
  <w:style w:type="paragraph" w:customStyle="1" w:styleId="502E136FEC4442DFA12ADC22009580CB">
    <w:name w:val="502E136FEC4442DFA12ADC22009580CB"/>
  </w:style>
  <w:style w:type="paragraph" w:customStyle="1" w:styleId="8B700464F48D4DDC9B40C1E13A03DD1E">
    <w:name w:val="8B700464F48D4DDC9B40C1E13A03DD1E"/>
  </w:style>
  <w:style w:type="paragraph" w:customStyle="1" w:styleId="41FC1C1884CC4880AF07562EBCE80173">
    <w:name w:val="41FC1C1884CC4880AF07562EBCE80173"/>
  </w:style>
  <w:style w:type="paragraph" w:customStyle="1" w:styleId="DE4B3EA407164E39B6DF20245364996F">
    <w:name w:val="DE4B3EA407164E39B6DF20245364996F"/>
  </w:style>
  <w:style w:type="paragraph" w:customStyle="1" w:styleId="2AC63E6AEA9E49A4893A20A57335EC05">
    <w:name w:val="2AC63E6AEA9E49A4893A20A57335EC05"/>
  </w:style>
  <w:style w:type="paragraph" w:customStyle="1" w:styleId="32B26834E6A948F390E94F5F42B824B8">
    <w:name w:val="32B26834E6A948F390E94F5F42B824B8"/>
  </w:style>
  <w:style w:type="paragraph" w:customStyle="1" w:styleId="311EE3FE5B8D443884D2DB63E2B7738C">
    <w:name w:val="311EE3FE5B8D443884D2DB63E2B7738C"/>
  </w:style>
  <w:style w:type="paragraph" w:customStyle="1" w:styleId="D30B083B65A24AAE8C7F6AE2AB7B976B">
    <w:name w:val="D30B083B65A24AAE8C7F6AE2AB7B976B"/>
  </w:style>
  <w:style w:type="paragraph" w:customStyle="1" w:styleId="6CC7CE07FEE3487BB93B1B5D3BD91C18">
    <w:name w:val="6CC7CE07FEE3487BB93B1B5D3BD91C18"/>
  </w:style>
  <w:style w:type="paragraph" w:customStyle="1" w:styleId="CDD8B1942EDD4AA98F6BC18814011544">
    <w:name w:val="CDD8B1942EDD4AA98F6BC18814011544"/>
  </w:style>
  <w:style w:type="paragraph" w:customStyle="1" w:styleId="6CC5D299B9FB4D5D8F778BC008FC9014">
    <w:name w:val="6CC5D299B9FB4D5D8F778BC008FC9014"/>
  </w:style>
  <w:style w:type="paragraph" w:customStyle="1" w:styleId="2AFCC9E410E745B6BCB7A8333F409F90">
    <w:name w:val="2AFCC9E410E745B6BCB7A8333F409F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9C02-269A-4556-965E-C2F7894C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tf02918880_win32</Template>
  <TotalTime>19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Soham Kolte</dc:creator>
  <cp:keywords/>
  <cp:lastModifiedBy>Soham Kolte</cp:lastModifiedBy>
  <cp:revision>2</cp:revision>
  <dcterms:created xsi:type="dcterms:W3CDTF">2022-08-28T06:54:00Z</dcterms:created>
  <dcterms:modified xsi:type="dcterms:W3CDTF">2022-08-28T07:13:00Z</dcterms:modified>
  <cp:version/>
</cp:coreProperties>
</file>